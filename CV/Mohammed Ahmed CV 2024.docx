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5F54BE" w14:textId="77777777" w:rsidTr="00D12841">
        <w:trPr>
          <w:trHeight w:hRule="exact" w:val="11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A657FBC" w14:textId="168F1D7D" w:rsidR="00692703" w:rsidRPr="00D12841" w:rsidRDefault="00E92A6B" w:rsidP="00E92A6B">
            <w:pPr>
              <w:pStyle w:val="Title"/>
              <w:rPr>
                <w:sz w:val="44"/>
                <w:szCs w:val="40"/>
              </w:rPr>
            </w:pPr>
            <w:r w:rsidRPr="00D12841">
              <w:rPr>
                <w:sz w:val="44"/>
                <w:szCs w:val="40"/>
              </w:rPr>
              <w:t>Mohammed</w:t>
            </w:r>
            <w:r w:rsidR="00B02B5D" w:rsidRPr="00D12841">
              <w:rPr>
                <w:sz w:val="44"/>
                <w:szCs w:val="40"/>
              </w:rPr>
              <w:t xml:space="preserve"> Juber</w:t>
            </w:r>
            <w:r w:rsidR="00692703" w:rsidRPr="00D12841">
              <w:rPr>
                <w:sz w:val="44"/>
                <w:szCs w:val="40"/>
              </w:rPr>
              <w:t xml:space="preserve"> </w:t>
            </w:r>
            <w:r w:rsidRPr="00D12841">
              <w:rPr>
                <w:rStyle w:val="IntenseEmphasis"/>
                <w:sz w:val="44"/>
                <w:szCs w:val="40"/>
              </w:rPr>
              <w:t>Ahmed</w:t>
            </w:r>
          </w:p>
          <w:p w14:paraId="547E6B5D" w14:textId="77777777" w:rsidR="00692703" w:rsidRDefault="00E92A6B" w:rsidP="00913946">
            <w:pPr>
              <w:pStyle w:val="ContactInfoEmphasis"/>
              <w:contextualSpacing w:val="0"/>
              <w:rPr>
                <w:sz w:val="24"/>
                <w:szCs w:val="24"/>
              </w:rPr>
            </w:pPr>
            <w:r w:rsidRPr="00CA3324">
              <w:rPr>
                <w:sz w:val="24"/>
                <w:szCs w:val="24"/>
              </w:rPr>
              <w:t>mohammed.juber.ahmed@gmail.com</w:t>
            </w:r>
            <w:r w:rsidR="00692703" w:rsidRPr="00CA3324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70BEE24ADC34B14A6CB4CF6D4EF40F7"/>
                </w:placeholder>
                <w:temporary/>
                <w:showingPlcHdr/>
                <w15:appearance w15:val="hidden"/>
              </w:sdtPr>
              <w:sdtContent>
                <w:r w:rsidR="00692703" w:rsidRPr="00CA3324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CA3324">
              <w:rPr>
                <w:sz w:val="24"/>
                <w:szCs w:val="24"/>
              </w:rPr>
              <w:t xml:space="preserve"> </w:t>
            </w:r>
            <w:r w:rsidRPr="00CA3324">
              <w:rPr>
                <w:sz w:val="24"/>
                <w:szCs w:val="24"/>
              </w:rPr>
              <w:t>Contact No. 07422554436</w:t>
            </w:r>
          </w:p>
          <w:p w14:paraId="32E22983" w14:textId="5EDA4283" w:rsidR="00D12841" w:rsidRPr="00CA3324" w:rsidRDefault="00D12841" w:rsidP="00913946">
            <w:pPr>
              <w:pStyle w:val="ContactInfoEmphasis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 Birmingham</w:t>
            </w:r>
          </w:p>
        </w:tc>
      </w:tr>
      <w:tr w:rsidR="009571D8" w:rsidRPr="00CF1A49" w14:paraId="2111F24D" w14:textId="77777777" w:rsidTr="00F66B0C">
        <w:trPr>
          <w:trHeight w:val="1026"/>
        </w:trPr>
        <w:tc>
          <w:tcPr>
            <w:tcW w:w="9360" w:type="dxa"/>
            <w:tcMar>
              <w:top w:w="432" w:type="dxa"/>
            </w:tcMar>
          </w:tcPr>
          <w:p w14:paraId="48F2F075" w14:textId="5F9829D3" w:rsidR="00406A02" w:rsidRDefault="00406A02" w:rsidP="00406A02">
            <w:pPr>
              <w:pStyle w:val="Heading1"/>
            </w:pPr>
            <w:r>
              <w:t>Objective</w:t>
            </w:r>
          </w:p>
          <w:p w14:paraId="2A49C93B" w14:textId="77F647AA" w:rsidR="00406A02" w:rsidRDefault="007921AC" w:rsidP="00913946">
            <w:pPr>
              <w:contextualSpacing w:val="0"/>
              <w:rPr>
                <w:sz w:val="24"/>
                <w:szCs w:val="24"/>
              </w:rPr>
            </w:pPr>
            <w:r w:rsidRPr="00406A02">
              <w:rPr>
                <w:sz w:val="24"/>
                <w:szCs w:val="24"/>
              </w:rPr>
              <w:t xml:space="preserve">I </w:t>
            </w:r>
            <w:r w:rsidR="00F55A82" w:rsidRPr="00406A02">
              <w:rPr>
                <w:sz w:val="24"/>
                <w:szCs w:val="24"/>
              </w:rPr>
              <w:t xml:space="preserve">am an adaptable, </w:t>
            </w:r>
            <w:r w:rsidR="00B02B5D" w:rsidRPr="00406A02">
              <w:rPr>
                <w:sz w:val="24"/>
                <w:szCs w:val="24"/>
              </w:rPr>
              <w:t>hardworking,</w:t>
            </w:r>
            <w:r w:rsidR="00F55A82" w:rsidRPr="00406A02">
              <w:rPr>
                <w:sz w:val="24"/>
                <w:szCs w:val="24"/>
              </w:rPr>
              <w:t xml:space="preserve"> and motivated individual who has a strong passion for technolog</w:t>
            </w:r>
            <w:r w:rsidR="00CB4E03">
              <w:rPr>
                <w:sz w:val="24"/>
                <w:szCs w:val="24"/>
              </w:rPr>
              <w:t>y</w:t>
            </w:r>
            <w:r w:rsidR="00F55A82" w:rsidRPr="00406A02">
              <w:rPr>
                <w:sz w:val="24"/>
                <w:szCs w:val="24"/>
              </w:rPr>
              <w:t xml:space="preserve">. </w:t>
            </w:r>
            <w:r w:rsidR="00CF7069" w:rsidRPr="00406A02">
              <w:rPr>
                <w:sz w:val="24"/>
                <w:szCs w:val="24"/>
              </w:rPr>
              <w:t xml:space="preserve">I </w:t>
            </w:r>
            <w:r w:rsidR="00F66B0C" w:rsidRPr="00406A02">
              <w:rPr>
                <w:sz w:val="24"/>
                <w:szCs w:val="24"/>
              </w:rPr>
              <w:t>am a reliable person</w:t>
            </w:r>
            <w:r w:rsidR="001F1F6F">
              <w:rPr>
                <w:sz w:val="24"/>
                <w:szCs w:val="24"/>
              </w:rPr>
              <w:t xml:space="preserve"> and</w:t>
            </w:r>
            <w:r w:rsidR="00F66B0C" w:rsidRPr="00406A02">
              <w:rPr>
                <w:sz w:val="24"/>
                <w:szCs w:val="24"/>
              </w:rPr>
              <w:t xml:space="preserve"> able work effectively under stressful situations</w:t>
            </w:r>
            <w:r w:rsidR="001F1F6F">
              <w:rPr>
                <w:sz w:val="24"/>
                <w:szCs w:val="24"/>
              </w:rPr>
              <w:t xml:space="preserve">. I </w:t>
            </w:r>
            <w:r w:rsidR="002C00B9">
              <w:rPr>
                <w:sz w:val="24"/>
                <w:szCs w:val="24"/>
              </w:rPr>
              <w:t>can</w:t>
            </w:r>
            <w:r w:rsidR="00F66B0C" w:rsidRPr="00406A02">
              <w:rPr>
                <w:sz w:val="24"/>
                <w:szCs w:val="24"/>
              </w:rPr>
              <w:t xml:space="preserve"> work independently using </w:t>
            </w:r>
            <w:r w:rsidR="00A271C0">
              <w:rPr>
                <w:sz w:val="24"/>
                <w:szCs w:val="24"/>
              </w:rPr>
              <w:t xml:space="preserve">my </w:t>
            </w:r>
            <w:r w:rsidR="00F66B0C" w:rsidRPr="00406A02">
              <w:rPr>
                <w:sz w:val="24"/>
                <w:szCs w:val="24"/>
              </w:rPr>
              <w:t>own initiative as well as work effectively in a team. I am a proactive individual, taking opportunities to enhance my knowledge and skills</w:t>
            </w:r>
            <w:r w:rsidR="0032773B" w:rsidRPr="00406A02">
              <w:rPr>
                <w:sz w:val="24"/>
                <w:szCs w:val="24"/>
              </w:rPr>
              <w:t xml:space="preserve"> </w:t>
            </w:r>
            <w:r w:rsidR="001F1F6F">
              <w:rPr>
                <w:sz w:val="24"/>
                <w:szCs w:val="24"/>
              </w:rPr>
              <w:t>through</w:t>
            </w:r>
            <w:r w:rsidR="0032773B" w:rsidRPr="00406A02">
              <w:rPr>
                <w:sz w:val="24"/>
                <w:szCs w:val="24"/>
              </w:rPr>
              <w:t xml:space="preserve"> </w:t>
            </w:r>
            <w:r w:rsidR="0018019A" w:rsidRPr="00406A02">
              <w:rPr>
                <w:sz w:val="24"/>
                <w:szCs w:val="24"/>
              </w:rPr>
              <w:t>participating</w:t>
            </w:r>
            <w:r w:rsidR="0032773B" w:rsidRPr="00406A02">
              <w:rPr>
                <w:sz w:val="24"/>
                <w:szCs w:val="24"/>
              </w:rPr>
              <w:t xml:space="preserve"> in </w:t>
            </w:r>
            <w:r w:rsidR="003E3F7C" w:rsidRPr="00406A02">
              <w:rPr>
                <w:sz w:val="24"/>
                <w:szCs w:val="24"/>
              </w:rPr>
              <w:t>online course</w:t>
            </w:r>
            <w:r w:rsidR="00CB4E03">
              <w:rPr>
                <w:sz w:val="24"/>
                <w:szCs w:val="24"/>
              </w:rPr>
              <w:t>s</w:t>
            </w:r>
            <w:r w:rsidR="0018019A" w:rsidRPr="00406A02">
              <w:rPr>
                <w:sz w:val="24"/>
                <w:szCs w:val="24"/>
              </w:rPr>
              <w:t>.</w:t>
            </w:r>
            <w:r w:rsidR="00F66B0C" w:rsidRPr="00406A02">
              <w:rPr>
                <w:sz w:val="24"/>
                <w:szCs w:val="24"/>
              </w:rPr>
              <w:t xml:space="preserve"> I </w:t>
            </w:r>
            <w:r w:rsidR="0032773B" w:rsidRPr="00406A02">
              <w:rPr>
                <w:sz w:val="24"/>
                <w:szCs w:val="24"/>
              </w:rPr>
              <w:t>am eager</w:t>
            </w:r>
            <w:r w:rsidR="00F66B0C" w:rsidRPr="00406A02">
              <w:rPr>
                <w:sz w:val="24"/>
                <w:szCs w:val="24"/>
              </w:rPr>
              <w:t xml:space="preserve"> to </w:t>
            </w:r>
            <w:r w:rsidR="0018019A" w:rsidRPr="00406A02">
              <w:rPr>
                <w:sz w:val="24"/>
                <w:szCs w:val="24"/>
              </w:rPr>
              <w:t>progress my knowledge and skills</w:t>
            </w:r>
            <w:r w:rsidR="00B02B5D">
              <w:rPr>
                <w:sz w:val="24"/>
                <w:szCs w:val="24"/>
              </w:rPr>
              <w:t xml:space="preserve"> </w:t>
            </w:r>
            <w:r w:rsidR="00A95D94">
              <w:rPr>
                <w:sz w:val="24"/>
                <w:szCs w:val="24"/>
              </w:rPr>
              <w:t>while applying them in a workplace setting</w:t>
            </w:r>
            <w:r w:rsidR="0018019A" w:rsidRPr="00406A02">
              <w:rPr>
                <w:sz w:val="24"/>
                <w:szCs w:val="24"/>
              </w:rPr>
              <w:t>,</w:t>
            </w:r>
            <w:r w:rsidR="00F66B0C" w:rsidRPr="00406A02">
              <w:rPr>
                <w:sz w:val="24"/>
                <w:szCs w:val="24"/>
              </w:rPr>
              <w:t xml:space="preserve"> whilst </w:t>
            </w:r>
            <w:r w:rsidR="00A95D94">
              <w:rPr>
                <w:sz w:val="24"/>
                <w:szCs w:val="24"/>
              </w:rPr>
              <w:t>also furthering</w:t>
            </w:r>
            <w:r w:rsidR="0018019A" w:rsidRPr="00406A02">
              <w:rPr>
                <w:sz w:val="24"/>
                <w:szCs w:val="24"/>
              </w:rPr>
              <w:t xml:space="preserve"> my </w:t>
            </w:r>
            <w:r w:rsidR="00F66B0C" w:rsidRPr="00406A02">
              <w:rPr>
                <w:sz w:val="24"/>
                <w:szCs w:val="24"/>
              </w:rPr>
              <w:t>persona</w:t>
            </w:r>
            <w:r w:rsidR="0032773B" w:rsidRPr="00406A02">
              <w:rPr>
                <w:sz w:val="24"/>
                <w:szCs w:val="24"/>
              </w:rPr>
              <w:t>l</w:t>
            </w:r>
            <w:r w:rsidR="00F66B0C" w:rsidRPr="00406A02">
              <w:rPr>
                <w:sz w:val="24"/>
                <w:szCs w:val="24"/>
              </w:rPr>
              <w:t xml:space="preserve"> and professional development.</w:t>
            </w:r>
          </w:p>
          <w:sdt>
            <w:sdtPr>
              <w:alias w:val="Skills:"/>
              <w:tag w:val="Skills:"/>
              <w:id w:val="-1494331242"/>
              <w:placeholder>
                <w:docPart w:val="A27507F75E4D44F793F781BF92CA4867"/>
              </w:placeholder>
              <w:temporary/>
              <w:showingPlcHdr/>
              <w15:appearance w15:val="hidden"/>
            </w:sdtPr>
            <w:sdtContent>
              <w:p w14:paraId="74689F9A" w14:textId="77777777" w:rsidR="00406A02" w:rsidRPr="00406A02" w:rsidRDefault="00406A02" w:rsidP="00406A02">
                <w:pPr>
                  <w:pStyle w:val="Heading1"/>
                </w:pPr>
                <w:r w:rsidRPr="00406A02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06A02" w:rsidRPr="00406A02" w14:paraId="5B77F747" w14:textId="77777777" w:rsidTr="009D6C80">
              <w:tc>
                <w:tcPr>
                  <w:tcW w:w="4675" w:type="dxa"/>
                </w:tcPr>
                <w:p w14:paraId="66AA4D41" w14:textId="3E4C4131" w:rsidR="00B02B5D" w:rsidRPr="00B02B5D" w:rsidRDefault="00B02B5D" w:rsidP="00B02B5D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Create responsive web pages using HTML, CSS, and JavaScript</w:t>
                  </w:r>
                </w:p>
                <w:p w14:paraId="6CBFDCEA" w14:textId="450B1C9D" w:rsidR="00406A02" w:rsidRPr="00406A02" w:rsidRDefault="00406A02" w:rsidP="00406A02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Highly </w:t>
                  </w:r>
                  <w:proofErr w:type="spellStart"/>
                  <w:r w:rsidR="00B02B5D">
                    <w:rPr>
                      <w:sz w:val="24"/>
                      <w:szCs w:val="24"/>
                    </w:rPr>
                    <w:t>o</w:t>
                  </w:r>
                  <w:r w:rsidR="00B02B5D" w:rsidRPr="00406A02">
                    <w:rPr>
                      <w:sz w:val="24"/>
                      <w:szCs w:val="24"/>
                    </w:rPr>
                    <w:t>rgani</w:t>
                  </w:r>
                  <w:r w:rsidR="00A271C0">
                    <w:rPr>
                      <w:sz w:val="24"/>
                      <w:szCs w:val="24"/>
                    </w:rPr>
                    <w:t>s</w:t>
                  </w:r>
                  <w:r w:rsidR="00B02B5D" w:rsidRPr="00406A02">
                    <w:rPr>
                      <w:sz w:val="24"/>
                      <w:szCs w:val="24"/>
                    </w:rPr>
                    <w:t>ed</w:t>
                  </w:r>
                  <w:proofErr w:type="spellEnd"/>
                  <w:r w:rsidRPr="00406A02">
                    <w:rPr>
                      <w:sz w:val="24"/>
                      <w:szCs w:val="24"/>
                    </w:rPr>
                    <w:t xml:space="preserve"> and ability to </w:t>
                  </w:r>
                  <w:proofErr w:type="spellStart"/>
                  <w:r w:rsidR="00B02B5D" w:rsidRPr="00406A02">
                    <w:rPr>
                      <w:sz w:val="24"/>
                      <w:szCs w:val="24"/>
                    </w:rPr>
                    <w:t>prioriti</w:t>
                  </w:r>
                  <w:r w:rsidR="00A271C0">
                    <w:rPr>
                      <w:sz w:val="24"/>
                      <w:szCs w:val="24"/>
                    </w:rPr>
                    <w:t>s</w:t>
                  </w:r>
                  <w:r w:rsidR="00B02B5D" w:rsidRPr="00406A02">
                    <w:rPr>
                      <w:sz w:val="24"/>
                      <w:szCs w:val="24"/>
                    </w:rPr>
                    <w:t>e</w:t>
                  </w:r>
                  <w:proofErr w:type="spellEnd"/>
                  <w:r w:rsidRPr="00406A02">
                    <w:rPr>
                      <w:sz w:val="24"/>
                      <w:szCs w:val="24"/>
                    </w:rPr>
                    <w:t xml:space="preserve"> </w:t>
                  </w:r>
                  <w:r w:rsidR="00B02B5D" w:rsidRPr="00406A02">
                    <w:rPr>
                      <w:sz w:val="24"/>
                      <w:szCs w:val="24"/>
                    </w:rPr>
                    <w:t>workload.</w:t>
                  </w:r>
                </w:p>
                <w:p w14:paraId="178AF485" w14:textId="77777777" w:rsidR="00406A02" w:rsidRPr="00406A02" w:rsidRDefault="00406A02" w:rsidP="00406A02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 w:rsidRPr="00406A02">
                    <w:rPr>
                      <w:sz w:val="24"/>
                      <w:szCs w:val="24"/>
                    </w:rPr>
                    <w:t>Effective team worker</w:t>
                  </w:r>
                </w:p>
                <w:p w14:paraId="2AD61883" w14:textId="77777777" w:rsidR="00B02B5D" w:rsidRDefault="00406A02" w:rsidP="00A95D94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 w:rsidRPr="00406A02">
                    <w:rPr>
                      <w:sz w:val="24"/>
                      <w:szCs w:val="24"/>
                    </w:rPr>
                    <w:t>Ability to problem solve under pressure</w:t>
                  </w:r>
                </w:p>
                <w:p w14:paraId="664837AD" w14:textId="77777777" w:rsidR="00CB4E03" w:rsidRDefault="00CB4E03" w:rsidP="00A95D94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Excel spreadsheet</w:t>
                  </w:r>
                </w:p>
                <w:p w14:paraId="704B1ED3" w14:textId="48971D42" w:rsidR="00CB4E03" w:rsidRPr="00A95D94" w:rsidRDefault="00CB4E03" w:rsidP="00A95D94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SQL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0CEA7007" w14:textId="4777A7E4" w:rsidR="00406A02" w:rsidRPr="00406A02" w:rsidRDefault="00406A02" w:rsidP="00406A02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 w:rsidRPr="00406A02">
                    <w:rPr>
                      <w:sz w:val="24"/>
                      <w:szCs w:val="24"/>
                    </w:rPr>
                    <w:t xml:space="preserve">Approachable, </w:t>
                  </w:r>
                  <w:r w:rsidR="00B02B5D" w:rsidRPr="00406A02">
                    <w:rPr>
                      <w:sz w:val="24"/>
                      <w:szCs w:val="24"/>
                    </w:rPr>
                    <w:t>polite,</w:t>
                  </w:r>
                  <w:r w:rsidRPr="00406A02">
                    <w:rPr>
                      <w:sz w:val="24"/>
                      <w:szCs w:val="24"/>
                    </w:rPr>
                    <w:t xml:space="preserve"> and helpful attitude</w:t>
                  </w:r>
                </w:p>
                <w:p w14:paraId="43FD6E17" w14:textId="010EB9A3" w:rsidR="00406A02" w:rsidRPr="00D12841" w:rsidRDefault="00406A02" w:rsidP="00D12841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 w:rsidRPr="00406A02">
                    <w:rPr>
                      <w:sz w:val="24"/>
                      <w:szCs w:val="24"/>
                    </w:rPr>
                    <w:t xml:space="preserve">Excellent communication </w:t>
                  </w:r>
                  <w:r w:rsidR="00A271C0">
                    <w:rPr>
                      <w:sz w:val="24"/>
                      <w:szCs w:val="24"/>
                    </w:rPr>
                    <w:t xml:space="preserve">and interpersonal </w:t>
                  </w:r>
                  <w:r w:rsidRPr="00406A02">
                    <w:rPr>
                      <w:sz w:val="24"/>
                      <w:szCs w:val="24"/>
                    </w:rPr>
                    <w:t>skills</w:t>
                  </w:r>
                </w:p>
                <w:p w14:paraId="47970519" w14:textId="77777777" w:rsidR="00A95D94" w:rsidRDefault="00406A02" w:rsidP="00B02B5D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 w:rsidRPr="00406A02">
                    <w:rPr>
                      <w:sz w:val="24"/>
                      <w:szCs w:val="24"/>
                    </w:rPr>
                    <w:t>Fundamental IT skills</w:t>
                  </w:r>
                </w:p>
                <w:p w14:paraId="6F9754EF" w14:textId="77777777" w:rsidR="00406A02" w:rsidRDefault="00A95D94" w:rsidP="00B02B5D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 w:rsidRPr="00406A02">
                    <w:rPr>
                      <w:sz w:val="24"/>
                      <w:szCs w:val="24"/>
                    </w:rPr>
                    <w:t>Adaptable</w:t>
                  </w:r>
                  <w:r>
                    <w:rPr>
                      <w:sz w:val="24"/>
                      <w:szCs w:val="24"/>
                    </w:rPr>
                    <w:t xml:space="preserve"> to new situations</w:t>
                  </w:r>
                </w:p>
                <w:p w14:paraId="01AE3455" w14:textId="3854C522" w:rsidR="00CB4E03" w:rsidRDefault="00CB4E03" w:rsidP="00B02B5D">
                  <w:pPr>
                    <w:pStyle w:val="ListBullet"/>
                    <w:contextualSpacing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Create Python scripts to manipulate excel spreadsheets</w:t>
                  </w:r>
                </w:p>
                <w:p w14:paraId="68C1521C" w14:textId="26474965" w:rsidR="00A271C0" w:rsidRPr="00B02B5D" w:rsidRDefault="00A271C0" w:rsidP="00A271C0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942C1CF" w14:textId="4D0C71D3" w:rsidR="0032773B" w:rsidRPr="00CF1A49" w:rsidRDefault="0032773B" w:rsidP="00913946">
            <w:pPr>
              <w:contextualSpacing w:val="0"/>
            </w:pPr>
          </w:p>
        </w:tc>
      </w:tr>
    </w:tbl>
    <w:p w14:paraId="48892E1E" w14:textId="1E883426" w:rsidR="004E01EB" w:rsidRPr="00CF1A49" w:rsidRDefault="003F0FBB" w:rsidP="004E01EB">
      <w:pPr>
        <w:pStyle w:val="Heading1"/>
      </w:pPr>
      <w:r>
        <w:t xml:space="preserve">Work </w:t>
      </w:r>
      <w:sdt>
        <w:sdtPr>
          <w:alias w:val="Experience:"/>
          <w:tag w:val="Experience:"/>
          <w:id w:val="-1983300934"/>
          <w:placeholder>
            <w:docPart w:val="E1F180DB612E4E44B6786EF93E47B636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4F7A86D" w14:textId="77777777" w:rsidTr="00D66A52">
        <w:tc>
          <w:tcPr>
            <w:tcW w:w="9355" w:type="dxa"/>
          </w:tcPr>
          <w:p w14:paraId="6752B52A" w14:textId="2BA9B41F" w:rsidR="00D7135E" w:rsidRPr="00406A02" w:rsidRDefault="00D7135E" w:rsidP="00D7135E">
            <w:pPr>
              <w:pStyle w:val="Heading3"/>
              <w:contextualSpacing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August</w:t>
            </w:r>
            <w:r>
              <w:rPr>
                <w:sz w:val="24"/>
                <w:szCs w:val="28"/>
              </w:rPr>
              <w:t xml:space="preserve"> 2024</w:t>
            </w:r>
            <w:r>
              <w:rPr>
                <w:sz w:val="24"/>
                <w:szCs w:val="28"/>
              </w:rPr>
              <w:t xml:space="preserve"> to present</w:t>
            </w:r>
          </w:p>
          <w:p w14:paraId="6AFCFBD3" w14:textId="40157546" w:rsidR="00D7135E" w:rsidRPr="00406A02" w:rsidRDefault="00D7135E" w:rsidP="00D7135E">
            <w:pPr>
              <w:pStyle w:val="Heading2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</w:t>
            </w:r>
            <w:r w:rsidRPr="00B02B5D">
              <w:rPr>
                <w:sz w:val="28"/>
                <w:szCs w:val="28"/>
              </w:rPr>
              <w:t xml:space="preserve"> Developer</w:t>
            </w:r>
            <w:r w:rsidRPr="00406A02">
              <w:rPr>
                <w:sz w:val="28"/>
                <w:szCs w:val="28"/>
              </w:rPr>
              <w:t xml:space="preserve">, </w:t>
            </w:r>
            <w:r w:rsidRPr="00B02B5D">
              <w:rPr>
                <w:rStyle w:val="SubtleReference"/>
                <w:sz w:val="28"/>
                <w:szCs w:val="28"/>
              </w:rPr>
              <w:t>Wolseley</w:t>
            </w:r>
          </w:p>
          <w:p w14:paraId="082868A3" w14:textId="6263F1A7" w:rsidR="00D7135E" w:rsidRPr="00D7135E" w:rsidRDefault="00D7135E" w:rsidP="00D7135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7135E">
              <w:rPr>
                <w:b/>
                <w:bCs/>
                <w:sz w:val="24"/>
                <w:szCs w:val="24"/>
                <w:lang w:val="en-GB"/>
              </w:rPr>
              <w:t>Developing Responsive Web Pages:</w:t>
            </w:r>
            <w:r w:rsidRPr="00D7135E">
              <w:rPr>
                <w:sz w:val="24"/>
                <w:szCs w:val="24"/>
                <w:lang w:val="en-GB"/>
              </w:rPr>
              <w:t xml:space="preserve"> Created and maintained responsive, user-friendly web pages using HTML, CSS, and JavaScript, ensuring optimal performance</w:t>
            </w:r>
            <w:r>
              <w:rPr>
                <w:sz w:val="24"/>
                <w:szCs w:val="24"/>
                <w:lang w:val="en-GB"/>
              </w:rPr>
              <w:t xml:space="preserve"> and accessibility</w:t>
            </w:r>
            <w:r w:rsidRPr="00D7135E">
              <w:rPr>
                <w:sz w:val="24"/>
                <w:szCs w:val="24"/>
                <w:lang w:val="en-GB"/>
              </w:rPr>
              <w:t xml:space="preserve"> across devices.</w:t>
            </w:r>
          </w:p>
          <w:p w14:paraId="1142DF54" w14:textId="2A262EEB" w:rsidR="00D7135E" w:rsidRPr="00D7135E" w:rsidRDefault="00D7135E" w:rsidP="00D7135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7135E">
              <w:rPr>
                <w:b/>
                <w:bCs/>
                <w:sz w:val="24"/>
                <w:szCs w:val="24"/>
                <w:lang w:val="en-GB"/>
              </w:rPr>
              <w:t>A/B Testing &amp; Personalization:</w:t>
            </w:r>
            <w:r w:rsidRPr="00D7135E">
              <w:rPr>
                <w:sz w:val="24"/>
                <w:szCs w:val="24"/>
                <w:lang w:val="en-GB"/>
              </w:rPr>
              <w:t xml:space="preserve"> Utilized Monetate to design and implement A/B tests, optimizing user experiences and tailoring personalized content for targeted customer segments, leading to improved engagement and conversion rates.</w:t>
            </w:r>
          </w:p>
          <w:p w14:paraId="4D7E5023" w14:textId="39CFF394" w:rsidR="00D7135E" w:rsidRPr="00D7135E" w:rsidRDefault="00D7135E" w:rsidP="00D7135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7135E">
              <w:rPr>
                <w:b/>
                <w:bCs/>
                <w:sz w:val="24"/>
                <w:szCs w:val="24"/>
                <w:lang w:val="en-GB"/>
              </w:rPr>
              <w:t>Collaboration:</w:t>
            </w:r>
            <w:r w:rsidRPr="00D7135E">
              <w:rPr>
                <w:sz w:val="24"/>
                <w:szCs w:val="24"/>
                <w:lang w:val="en-GB"/>
              </w:rPr>
              <w:t xml:space="preserve"> Worked closely with the wider digital team, including designers, marketers, and product managers, to align development efforts with business goals.</w:t>
            </w:r>
          </w:p>
          <w:p w14:paraId="59F111AC" w14:textId="44C5F86B" w:rsidR="00D7135E" w:rsidRDefault="00D7135E" w:rsidP="00D7135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7135E">
              <w:rPr>
                <w:b/>
                <w:bCs/>
                <w:sz w:val="24"/>
                <w:szCs w:val="24"/>
                <w:lang w:val="en-GB"/>
              </w:rPr>
              <w:t>Version Control:</w:t>
            </w:r>
            <w:r w:rsidRPr="00D7135E">
              <w:rPr>
                <w:sz w:val="24"/>
                <w:szCs w:val="24"/>
                <w:lang w:val="en-GB"/>
              </w:rPr>
              <w:t xml:space="preserve"> Managed codebase using GitHub, ensuring robust version control and seamless collaboration within the development team.</w:t>
            </w:r>
          </w:p>
          <w:p w14:paraId="1B232852" w14:textId="6D212700" w:rsidR="00D7135E" w:rsidRPr="00D7135E" w:rsidRDefault="00D7135E" w:rsidP="00D7135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>
              <w:rPr>
                <w:b/>
                <w:sz w:val="24"/>
                <w:lang w:val="en-GB"/>
              </w:rPr>
              <w:t>Time</w:t>
            </w:r>
            <w:r w:rsidRPr="00D7135E">
              <w:rPr>
                <w:b/>
                <w:sz w:val="24"/>
                <w:lang w:val="en-GB"/>
              </w:rPr>
              <w:t xml:space="preserve"> Management:</w:t>
            </w:r>
            <w:r w:rsidRPr="00D7135E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Using</w:t>
            </w:r>
            <w:r w:rsidRPr="00D7135E">
              <w:rPr>
                <w:sz w:val="24"/>
                <w:lang w:val="en-GB"/>
              </w:rPr>
              <w:t xml:space="preserve"> Jira and Asana for task management, tracking project progress, and maintaining clear communication across teams.</w:t>
            </w:r>
          </w:p>
          <w:p w14:paraId="11D682AA" w14:textId="77777777" w:rsidR="00D7135E" w:rsidRPr="00D7135E" w:rsidRDefault="00D7135E" w:rsidP="00D7135E">
            <w:pPr>
              <w:rPr>
                <w:sz w:val="24"/>
                <w:szCs w:val="24"/>
                <w:lang w:val="en-GB"/>
              </w:rPr>
            </w:pPr>
          </w:p>
          <w:p w14:paraId="51BB0CF0" w14:textId="6923DD8A" w:rsidR="001D0BF1" w:rsidRPr="00406A02" w:rsidRDefault="00B02B5D" w:rsidP="001D0BF1">
            <w:pPr>
              <w:pStyle w:val="Heading3"/>
              <w:contextualSpacing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December</w:t>
            </w:r>
            <w:r w:rsidR="003F0FBB" w:rsidRPr="00406A02">
              <w:rPr>
                <w:sz w:val="24"/>
                <w:szCs w:val="28"/>
              </w:rPr>
              <w:t xml:space="preserve"> 202</w:t>
            </w:r>
            <w:r>
              <w:rPr>
                <w:sz w:val="24"/>
                <w:szCs w:val="28"/>
              </w:rPr>
              <w:t>2</w:t>
            </w:r>
            <w:r w:rsidR="001D0BF1" w:rsidRPr="00406A02">
              <w:rPr>
                <w:sz w:val="24"/>
                <w:szCs w:val="28"/>
              </w:rPr>
              <w:t xml:space="preserve"> </w:t>
            </w:r>
            <w:sdt>
              <w:sdtPr>
                <w:rPr>
                  <w:sz w:val="24"/>
                  <w:szCs w:val="28"/>
                </w:rPr>
                <w:alias w:val="Enter date to for company 1: "/>
                <w:tag w:val="Enter date to for company 1: "/>
                <w:id w:val="182949357"/>
                <w:placeholder>
                  <w:docPart w:val="9762920C2EE6485C8A0C43EF12970FCF"/>
                </w:placeholder>
                <w:temporary/>
                <w:showingPlcHdr/>
                <w15:appearance w15:val="hidden"/>
              </w:sdtPr>
              <w:sdtContent>
                <w:r w:rsidR="001D0BF1" w:rsidRPr="00406A02">
                  <w:rPr>
                    <w:sz w:val="24"/>
                    <w:szCs w:val="28"/>
                  </w:rPr>
                  <w:t>To</w:t>
                </w:r>
              </w:sdtContent>
            </w:sdt>
            <w:r w:rsidR="003F0FBB" w:rsidRPr="00406A02">
              <w:rPr>
                <w:sz w:val="24"/>
                <w:szCs w:val="28"/>
              </w:rPr>
              <w:t xml:space="preserve"> </w:t>
            </w:r>
            <w:r w:rsidR="00D7135E">
              <w:rPr>
                <w:sz w:val="24"/>
                <w:szCs w:val="28"/>
              </w:rPr>
              <w:t>August 2024</w:t>
            </w:r>
          </w:p>
          <w:p w14:paraId="0FEC3D70" w14:textId="3969C8D5" w:rsidR="001D0BF1" w:rsidRPr="00406A02" w:rsidRDefault="00B02B5D" w:rsidP="001D0BF1">
            <w:pPr>
              <w:pStyle w:val="Heading2"/>
              <w:contextualSpacing w:val="0"/>
              <w:rPr>
                <w:sz w:val="28"/>
                <w:szCs w:val="28"/>
              </w:rPr>
            </w:pPr>
            <w:r w:rsidRPr="00B02B5D">
              <w:rPr>
                <w:sz w:val="28"/>
                <w:szCs w:val="28"/>
              </w:rPr>
              <w:t>Apprentice Merchandiser &amp; Developer</w:t>
            </w:r>
            <w:r w:rsidR="001D0BF1" w:rsidRPr="00406A02">
              <w:rPr>
                <w:sz w:val="28"/>
                <w:szCs w:val="28"/>
              </w:rPr>
              <w:t xml:space="preserve">, </w:t>
            </w:r>
            <w:r w:rsidRPr="00B02B5D">
              <w:rPr>
                <w:rStyle w:val="SubtleReference"/>
                <w:sz w:val="28"/>
                <w:szCs w:val="28"/>
              </w:rPr>
              <w:t>Wolseley</w:t>
            </w:r>
          </w:p>
          <w:p w14:paraId="40B210F7" w14:textId="1DD9AFBC" w:rsidR="00B02B5D" w:rsidRPr="00B02B5D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B02B5D">
              <w:rPr>
                <w:sz w:val="24"/>
                <w:szCs w:val="24"/>
                <w:lang w:val="en-GB"/>
              </w:rPr>
              <w:t>Developing responsive web pages and banners using HTML, CSS and JavaScript.</w:t>
            </w:r>
          </w:p>
          <w:p w14:paraId="0A41AC60" w14:textId="22F6F42B" w:rsidR="00B02B5D" w:rsidRPr="00B02B5D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B02B5D">
              <w:rPr>
                <w:sz w:val="24"/>
                <w:szCs w:val="24"/>
                <w:lang w:val="en-GB"/>
              </w:rPr>
              <w:t>Problem solving and finding creative ways to tackle issues when coding and creating a responsive web page.</w:t>
            </w:r>
          </w:p>
          <w:p w14:paraId="147E8DC8" w14:textId="0EA42B8B" w:rsidR="00B02B5D" w:rsidRPr="00B02B5D" w:rsidRDefault="00A271C0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Collaborating </w:t>
            </w:r>
            <w:r w:rsidR="00B02B5D" w:rsidRPr="00B02B5D">
              <w:rPr>
                <w:sz w:val="24"/>
                <w:szCs w:val="24"/>
                <w:lang w:val="en-GB"/>
              </w:rPr>
              <w:t xml:space="preserve">with team members such as: Senior Merchandiser, Senior Developer and UI/UX Designer. </w:t>
            </w:r>
          </w:p>
          <w:p w14:paraId="56120041" w14:textId="76D36B93" w:rsidR="00B02B5D" w:rsidRPr="00B02B5D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B02B5D">
              <w:rPr>
                <w:sz w:val="24"/>
                <w:szCs w:val="24"/>
                <w:lang w:val="en-GB"/>
              </w:rPr>
              <w:t>Thoroughly following a test plan and using functional testing to ensure website functionalities are working as expected.</w:t>
            </w:r>
          </w:p>
          <w:p w14:paraId="2DFB4AFE" w14:textId="57447F28" w:rsidR="00B02B5D" w:rsidRPr="007F34FA" w:rsidRDefault="00B02B5D" w:rsidP="007F34F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B02B5D">
              <w:rPr>
                <w:sz w:val="24"/>
                <w:szCs w:val="24"/>
                <w:lang w:val="en-GB"/>
              </w:rPr>
              <w:t>Adding promotional prices on products</w:t>
            </w:r>
            <w:r w:rsidR="007F34FA">
              <w:rPr>
                <w:sz w:val="24"/>
                <w:szCs w:val="24"/>
                <w:lang w:val="en-GB"/>
              </w:rPr>
              <w:t xml:space="preserve"> and r</w:t>
            </w:r>
            <w:r w:rsidRPr="007F34FA">
              <w:rPr>
                <w:sz w:val="24"/>
                <w:szCs w:val="24"/>
                <w:lang w:val="en-GB"/>
              </w:rPr>
              <w:t>anging products on the website.</w:t>
            </w:r>
          </w:p>
          <w:p w14:paraId="1C78AEAB" w14:textId="1D113D9F" w:rsidR="00B02B5D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B02B5D">
              <w:rPr>
                <w:sz w:val="24"/>
                <w:szCs w:val="24"/>
                <w:lang w:val="en-GB"/>
              </w:rPr>
              <w:t>Organising tasks for the week and daily using an Asana Board</w:t>
            </w:r>
          </w:p>
          <w:p w14:paraId="0BBB990B" w14:textId="1F93E894" w:rsidR="00A271C0" w:rsidRPr="00A271C0" w:rsidRDefault="00B02B5D" w:rsidP="00A271C0">
            <w:pPr>
              <w:pStyle w:val="Heading3"/>
              <w:numPr>
                <w:ilvl w:val="0"/>
                <w:numId w:val="18"/>
              </w:numPr>
              <w:contextualSpacing w:val="0"/>
              <w:rPr>
                <w:sz w:val="24"/>
                <w:szCs w:val="28"/>
              </w:rPr>
            </w:pPr>
            <w:r w:rsidRPr="00B02B5D">
              <w:rPr>
                <w:rFonts w:eastAsiaTheme="minorHAnsi" w:cstheme="minorBidi"/>
                <w:b w:val="0"/>
                <w:caps w:val="0"/>
                <w:sz w:val="24"/>
                <w:lang w:val="en-GB"/>
              </w:rPr>
              <w:t>Working with a wide variety of platforms such as YEXT, Bloomreach, Management Centre and Monetate.</w:t>
            </w:r>
          </w:p>
          <w:p w14:paraId="3CE0FB0B" w14:textId="6540B4DE" w:rsidR="00A271C0" w:rsidRPr="00A271C0" w:rsidRDefault="00A271C0" w:rsidP="00A271C0">
            <w:pPr>
              <w:pStyle w:val="Heading3"/>
              <w:numPr>
                <w:ilvl w:val="0"/>
                <w:numId w:val="18"/>
              </w:numPr>
              <w:contextualSpacing w:val="0"/>
              <w:rPr>
                <w:sz w:val="24"/>
                <w:szCs w:val="28"/>
              </w:rPr>
            </w:pPr>
            <w:r>
              <w:rPr>
                <w:rFonts w:eastAsiaTheme="minorHAnsi" w:cstheme="minorBidi"/>
                <w:b w:val="0"/>
                <w:caps w:val="0"/>
                <w:sz w:val="24"/>
                <w:lang w:val="en-GB"/>
              </w:rPr>
              <w:t xml:space="preserve">Using GitHub as version control. </w:t>
            </w:r>
          </w:p>
          <w:p w14:paraId="3C7F8C7B" w14:textId="77777777" w:rsidR="00A271C0" w:rsidRPr="007F34FA" w:rsidRDefault="00A271C0" w:rsidP="00A271C0">
            <w:pPr>
              <w:pStyle w:val="Heading3"/>
              <w:contextualSpacing w:val="0"/>
              <w:rPr>
                <w:sz w:val="24"/>
                <w:szCs w:val="28"/>
              </w:rPr>
            </w:pPr>
          </w:p>
          <w:p w14:paraId="159D24A6" w14:textId="77777777" w:rsidR="007F34FA" w:rsidRPr="007F34FA" w:rsidRDefault="007F34FA" w:rsidP="007F34FA">
            <w:pPr>
              <w:pStyle w:val="Heading3"/>
              <w:contextualSpacing w:val="0"/>
              <w:rPr>
                <w:sz w:val="24"/>
                <w:szCs w:val="28"/>
              </w:rPr>
            </w:pPr>
          </w:p>
          <w:p w14:paraId="2236933E" w14:textId="1379DD9E" w:rsidR="00B02B5D" w:rsidRPr="00406A02" w:rsidRDefault="00B02B5D" w:rsidP="00B02B5D">
            <w:pPr>
              <w:pStyle w:val="Heading3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t xml:space="preserve">October 2021 </w:t>
            </w:r>
            <w:sdt>
              <w:sdtPr>
                <w:rPr>
                  <w:sz w:val="24"/>
                  <w:szCs w:val="28"/>
                </w:rPr>
                <w:alias w:val="Enter date to for company 1: "/>
                <w:tag w:val="Enter date to for company 1: "/>
                <w:id w:val="998158783"/>
                <w:placeholder>
                  <w:docPart w:val="C41D5FB37E1849A19D1F465D8D16C8B3"/>
                </w:placeholder>
                <w:temporary/>
                <w:showingPlcHdr/>
                <w15:appearance w15:val="hidden"/>
              </w:sdtPr>
              <w:sdtContent>
                <w:r w:rsidRPr="00406A02">
                  <w:rPr>
                    <w:sz w:val="24"/>
                    <w:szCs w:val="28"/>
                  </w:rPr>
                  <w:t>To</w:t>
                </w:r>
              </w:sdtContent>
            </w:sdt>
            <w:r w:rsidRPr="00406A0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December 2022</w:t>
            </w:r>
          </w:p>
          <w:p w14:paraId="22BB8273" w14:textId="77777777" w:rsidR="00B02B5D" w:rsidRPr="00406A02" w:rsidRDefault="00B02B5D" w:rsidP="00B02B5D">
            <w:pPr>
              <w:pStyle w:val="Heading2"/>
              <w:contextualSpacing w:val="0"/>
              <w:rPr>
                <w:sz w:val="28"/>
                <w:szCs w:val="28"/>
              </w:rPr>
            </w:pPr>
            <w:r w:rsidRPr="00406A02">
              <w:rPr>
                <w:sz w:val="28"/>
                <w:szCs w:val="28"/>
              </w:rPr>
              <w:t xml:space="preserve">warehouse associate, </w:t>
            </w:r>
            <w:r w:rsidRPr="00406A02">
              <w:rPr>
                <w:rStyle w:val="SubtleReference"/>
                <w:sz w:val="28"/>
                <w:szCs w:val="28"/>
              </w:rPr>
              <w:t>Amazon</w:t>
            </w:r>
          </w:p>
          <w:p w14:paraId="0E882FDA" w14:textId="77777777" w:rsidR="00B02B5D" w:rsidRPr="00D80705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80705">
              <w:rPr>
                <w:sz w:val="24"/>
                <w:szCs w:val="24"/>
                <w:lang w:val="en-GB"/>
              </w:rPr>
              <w:t>Processing, packaging, and shipping orders accurately</w:t>
            </w:r>
          </w:p>
          <w:p w14:paraId="19A068E8" w14:textId="1C8E1B6D" w:rsidR="00B02B5D" w:rsidRPr="00D80705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80705">
              <w:rPr>
                <w:sz w:val="24"/>
                <w:szCs w:val="24"/>
                <w:lang w:val="en-GB"/>
              </w:rPr>
              <w:t>Ensuring that stocks and inventory are well</w:t>
            </w:r>
            <w:r>
              <w:rPr>
                <w:sz w:val="24"/>
                <w:szCs w:val="24"/>
                <w:lang w:val="en-GB"/>
              </w:rPr>
              <w:t xml:space="preserve"> o</w:t>
            </w:r>
            <w:r w:rsidRPr="00D80705">
              <w:rPr>
                <w:sz w:val="24"/>
                <w:szCs w:val="24"/>
                <w:lang w:val="en-GB"/>
              </w:rPr>
              <w:t>rgani</w:t>
            </w:r>
            <w:r>
              <w:rPr>
                <w:sz w:val="24"/>
                <w:szCs w:val="24"/>
                <w:lang w:val="en-GB"/>
              </w:rPr>
              <w:t>s</w:t>
            </w:r>
            <w:r w:rsidRPr="00D80705">
              <w:rPr>
                <w:sz w:val="24"/>
                <w:szCs w:val="24"/>
                <w:lang w:val="en-GB"/>
              </w:rPr>
              <w:t>ed and maintained.</w:t>
            </w:r>
          </w:p>
          <w:p w14:paraId="39E5544A" w14:textId="77777777" w:rsidR="00B02B5D" w:rsidRPr="00D80705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80705">
              <w:rPr>
                <w:sz w:val="24"/>
                <w:szCs w:val="24"/>
                <w:lang w:val="en-GB"/>
              </w:rPr>
              <w:t>Examining and inspecting products for defects and damages</w:t>
            </w:r>
          </w:p>
          <w:p w14:paraId="2DDF63B7" w14:textId="77777777" w:rsidR="00B02B5D" w:rsidRPr="00D80705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80705">
              <w:rPr>
                <w:sz w:val="24"/>
                <w:szCs w:val="24"/>
                <w:lang w:val="en-GB"/>
              </w:rPr>
              <w:t>Receiving, unloading, and arranging inventory items appropriately</w:t>
            </w:r>
          </w:p>
          <w:p w14:paraId="61223405" w14:textId="658CB57E" w:rsidR="00B02B5D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80705">
              <w:rPr>
                <w:sz w:val="24"/>
                <w:szCs w:val="24"/>
                <w:lang w:val="en-GB"/>
              </w:rPr>
              <w:t>Actively participating and contributing ideas on ways to improve and/or optimi</w:t>
            </w:r>
            <w:r w:rsidR="00A271C0">
              <w:rPr>
                <w:sz w:val="24"/>
                <w:szCs w:val="24"/>
                <w:lang w:val="en-GB"/>
              </w:rPr>
              <w:t>s</w:t>
            </w:r>
            <w:r w:rsidRPr="00D80705">
              <w:rPr>
                <w:sz w:val="24"/>
                <w:szCs w:val="24"/>
                <w:lang w:val="en-GB"/>
              </w:rPr>
              <w:t>e warehousing procedures.</w:t>
            </w:r>
          </w:p>
          <w:p w14:paraId="74FDBAE4" w14:textId="78329B66" w:rsidR="00B02B5D" w:rsidRPr="00B02B5D" w:rsidRDefault="00B02B5D" w:rsidP="00B02B5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GB"/>
              </w:rPr>
            </w:pPr>
            <w:r w:rsidRPr="00D80705">
              <w:rPr>
                <w:sz w:val="24"/>
                <w:szCs w:val="24"/>
                <w:lang w:val="en-GB"/>
              </w:rPr>
              <w:t>Following the Amazon health and safety regulations and practices</w:t>
            </w:r>
          </w:p>
        </w:tc>
      </w:tr>
      <w:tr w:rsidR="00F61DF9" w:rsidRPr="00CF1A49" w14:paraId="61E23F7F" w14:textId="77777777" w:rsidTr="00F61DF9">
        <w:tc>
          <w:tcPr>
            <w:tcW w:w="9355" w:type="dxa"/>
            <w:tcMar>
              <w:top w:w="216" w:type="dxa"/>
            </w:tcMar>
          </w:tcPr>
          <w:p w14:paraId="6C053124" w14:textId="3C21C810" w:rsidR="00F61DF9" w:rsidRPr="00406A02" w:rsidRDefault="005B6771" w:rsidP="00F61DF9">
            <w:pPr>
              <w:pStyle w:val="Heading3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lastRenderedPageBreak/>
              <w:t xml:space="preserve">August 2019 </w:t>
            </w:r>
            <w:sdt>
              <w:sdtPr>
                <w:rPr>
                  <w:sz w:val="24"/>
                  <w:szCs w:val="28"/>
                </w:rPr>
                <w:alias w:val="Enter date to for company 2: "/>
                <w:tag w:val="Enter date to for company 2: "/>
                <w:id w:val="925229790"/>
                <w:placeholder>
                  <w:docPart w:val="D323DABC33C54F5B8466C982E58F3392"/>
                </w:placeholder>
                <w:temporary/>
                <w:showingPlcHdr/>
                <w15:appearance w15:val="hidden"/>
              </w:sdtPr>
              <w:sdtContent>
                <w:r w:rsidR="00F61DF9" w:rsidRPr="00406A02">
                  <w:rPr>
                    <w:sz w:val="24"/>
                    <w:szCs w:val="28"/>
                  </w:rPr>
                  <w:t>To</w:t>
                </w:r>
              </w:sdtContent>
            </w:sdt>
            <w:r w:rsidRPr="00406A02">
              <w:rPr>
                <w:sz w:val="24"/>
                <w:szCs w:val="28"/>
              </w:rPr>
              <w:t xml:space="preserve"> </w:t>
            </w:r>
            <w:r w:rsidR="0014291E">
              <w:rPr>
                <w:sz w:val="24"/>
                <w:szCs w:val="28"/>
              </w:rPr>
              <w:t>JULY</w:t>
            </w:r>
            <w:r w:rsidRPr="00406A02">
              <w:rPr>
                <w:sz w:val="24"/>
                <w:szCs w:val="28"/>
              </w:rPr>
              <w:t xml:space="preserve"> 2021</w:t>
            </w:r>
          </w:p>
          <w:p w14:paraId="1E3B203A" w14:textId="005AA7EB" w:rsidR="00F61DF9" w:rsidRPr="00406A02" w:rsidRDefault="005B6771" w:rsidP="00F61DF9">
            <w:pPr>
              <w:pStyle w:val="Heading2"/>
              <w:contextualSpacing w:val="0"/>
              <w:rPr>
                <w:sz w:val="28"/>
                <w:szCs w:val="28"/>
              </w:rPr>
            </w:pPr>
            <w:r w:rsidRPr="00406A02">
              <w:rPr>
                <w:sz w:val="28"/>
                <w:szCs w:val="28"/>
              </w:rPr>
              <w:t>Back of house team member</w:t>
            </w:r>
            <w:r w:rsidR="00F61DF9" w:rsidRPr="00406A02">
              <w:rPr>
                <w:sz w:val="28"/>
                <w:szCs w:val="28"/>
              </w:rPr>
              <w:t xml:space="preserve">, </w:t>
            </w:r>
            <w:r w:rsidRPr="00406A02">
              <w:rPr>
                <w:rStyle w:val="SubtleReference"/>
                <w:sz w:val="28"/>
                <w:szCs w:val="28"/>
              </w:rPr>
              <w:t>German donner Kebab</w:t>
            </w:r>
          </w:p>
          <w:p w14:paraId="61EB8B37" w14:textId="77777777" w:rsidR="000E09B5" w:rsidRPr="00D73DF7" w:rsidRDefault="00B5345F" w:rsidP="000E09B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73DF7">
              <w:rPr>
                <w:sz w:val="24"/>
                <w:szCs w:val="24"/>
              </w:rPr>
              <w:t xml:space="preserve">Working as part of a team in a </w:t>
            </w:r>
            <w:r w:rsidR="000E09B5" w:rsidRPr="00D73DF7">
              <w:rPr>
                <w:sz w:val="24"/>
                <w:szCs w:val="24"/>
              </w:rPr>
              <w:t>fast-paced</w:t>
            </w:r>
            <w:r w:rsidRPr="00D73DF7">
              <w:rPr>
                <w:sz w:val="24"/>
                <w:szCs w:val="24"/>
              </w:rPr>
              <w:t xml:space="preserve"> environment. </w:t>
            </w:r>
          </w:p>
          <w:p w14:paraId="54836F47" w14:textId="75E2CD68" w:rsidR="000E09B5" w:rsidRPr="00D73DF7" w:rsidRDefault="00B5345F" w:rsidP="000E09B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73DF7">
              <w:rPr>
                <w:sz w:val="24"/>
                <w:szCs w:val="24"/>
              </w:rPr>
              <w:t>Preparing and cooking food to a high standard</w:t>
            </w:r>
            <w:r w:rsidR="000E09B5" w:rsidRPr="00D73DF7">
              <w:rPr>
                <w:sz w:val="24"/>
                <w:szCs w:val="24"/>
              </w:rPr>
              <w:t xml:space="preserve"> which required a high level of communication between staff members to </w:t>
            </w:r>
            <w:proofErr w:type="spellStart"/>
            <w:r w:rsidR="00865923">
              <w:rPr>
                <w:sz w:val="24"/>
                <w:szCs w:val="24"/>
              </w:rPr>
              <w:t>minimise</w:t>
            </w:r>
            <w:proofErr w:type="spellEnd"/>
            <w:r w:rsidR="000E09B5" w:rsidRPr="00D73DF7">
              <w:rPr>
                <w:sz w:val="24"/>
                <w:szCs w:val="24"/>
              </w:rPr>
              <w:t xml:space="preserve"> mistakes</w:t>
            </w:r>
            <w:r w:rsidR="00865923">
              <w:rPr>
                <w:sz w:val="24"/>
                <w:szCs w:val="24"/>
              </w:rPr>
              <w:t>.</w:t>
            </w:r>
          </w:p>
          <w:p w14:paraId="257D3BB9" w14:textId="7BC79EF5" w:rsidR="00F61DF9" w:rsidRPr="00D73DF7" w:rsidRDefault="00865923" w:rsidP="000E09B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0E09B5" w:rsidRPr="00D73DF7">
              <w:rPr>
                <w:sz w:val="24"/>
                <w:szCs w:val="24"/>
              </w:rPr>
              <w:t>pening shop, sorting deliveries and accurate labeling of expiration dates.</w:t>
            </w:r>
          </w:p>
          <w:p w14:paraId="5D500525" w14:textId="3ADB5B8A" w:rsidR="000E09B5" w:rsidRDefault="000E09B5" w:rsidP="000E09B5">
            <w:pPr>
              <w:pStyle w:val="ListParagraph"/>
              <w:numPr>
                <w:ilvl w:val="0"/>
                <w:numId w:val="15"/>
              </w:numPr>
            </w:pPr>
            <w:r w:rsidRPr="00D73DF7">
              <w:rPr>
                <w:sz w:val="24"/>
                <w:szCs w:val="24"/>
              </w:rPr>
              <w:t>Communicating with a variety of customers to fulfill their needs.</w:t>
            </w:r>
          </w:p>
        </w:tc>
      </w:tr>
    </w:tbl>
    <w:sdt>
      <w:sdtPr>
        <w:alias w:val="Education:"/>
        <w:tag w:val="Education:"/>
        <w:id w:val="-1908763273"/>
        <w:placeholder>
          <w:docPart w:val="8C652A7D7F114981ABC444F7857D75E2"/>
        </w:placeholder>
        <w:temporary/>
        <w:showingPlcHdr/>
        <w15:appearance w15:val="hidden"/>
      </w:sdtPr>
      <w:sdtContent>
        <w:p w14:paraId="3FAAC9E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1B73B28" w14:textId="77777777" w:rsidTr="00D66A52">
        <w:tc>
          <w:tcPr>
            <w:tcW w:w="9355" w:type="dxa"/>
          </w:tcPr>
          <w:p w14:paraId="161133F6" w14:textId="61F50465" w:rsidR="001D0BF1" w:rsidRPr="00406A02" w:rsidRDefault="00D12841" w:rsidP="001D0BF1">
            <w:pPr>
              <w:pStyle w:val="Heading3"/>
              <w:contextualSpacing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january</w:t>
            </w:r>
            <w:r w:rsidR="0090248E" w:rsidRPr="00406A02">
              <w:rPr>
                <w:sz w:val="24"/>
                <w:szCs w:val="28"/>
              </w:rPr>
              <w:t xml:space="preserve"> 20</w:t>
            </w:r>
            <w:r>
              <w:rPr>
                <w:sz w:val="24"/>
                <w:szCs w:val="28"/>
              </w:rPr>
              <w:t>23</w:t>
            </w:r>
            <w:r w:rsidR="0090248E" w:rsidRPr="00406A02">
              <w:rPr>
                <w:sz w:val="24"/>
                <w:szCs w:val="28"/>
              </w:rPr>
              <w:t xml:space="preserve"> – </w:t>
            </w:r>
            <w:r w:rsidR="00D7135E">
              <w:rPr>
                <w:sz w:val="24"/>
                <w:szCs w:val="28"/>
              </w:rPr>
              <w:t>July 2024</w:t>
            </w:r>
          </w:p>
          <w:p w14:paraId="7E4468DD" w14:textId="6A241643" w:rsidR="00B02B5D" w:rsidRDefault="00D12841" w:rsidP="00B02B5D">
            <w:pPr>
              <w:pStyle w:val="Heading2"/>
              <w:contextualSpacing w:val="0"/>
              <w:rPr>
                <w:rStyle w:val="SubtleReference"/>
              </w:rPr>
            </w:pPr>
            <w:r w:rsidRPr="00D12841">
              <w:rPr>
                <w:sz w:val="24"/>
                <w:szCs w:val="28"/>
              </w:rPr>
              <w:t>Level 3 Software Development Technician</w:t>
            </w:r>
            <w:r w:rsidR="001D0BF1" w:rsidRPr="00406A02">
              <w:rPr>
                <w:sz w:val="24"/>
                <w:szCs w:val="28"/>
              </w:rPr>
              <w:t xml:space="preserve">, </w:t>
            </w:r>
            <w:r>
              <w:rPr>
                <w:rStyle w:val="SubtleReference"/>
              </w:rPr>
              <w:t>qa apprenticeships</w:t>
            </w:r>
          </w:p>
          <w:p w14:paraId="008DFE0E" w14:textId="2E74FAFB" w:rsidR="007F34FA" w:rsidRPr="001F1F6F" w:rsidRDefault="007F34FA" w:rsidP="001F1F6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HTML, CSS, and JavaScript</w:t>
            </w:r>
          </w:p>
          <w:p w14:paraId="595098F2" w14:textId="500C3CCC" w:rsidR="007F34FA" w:rsidRDefault="001F1F6F" w:rsidP="00B02B5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Fundamentals of </w:t>
            </w:r>
            <w:r w:rsidR="007F34FA">
              <w:rPr>
                <w:sz w:val="24"/>
                <w:szCs w:val="28"/>
              </w:rPr>
              <w:t xml:space="preserve">Object Orientated </w:t>
            </w:r>
            <w:r>
              <w:rPr>
                <w:sz w:val="24"/>
                <w:szCs w:val="28"/>
              </w:rPr>
              <w:t>P</w:t>
            </w:r>
            <w:r w:rsidR="007F34FA">
              <w:rPr>
                <w:sz w:val="24"/>
                <w:szCs w:val="28"/>
              </w:rPr>
              <w:t>rograming</w:t>
            </w:r>
            <w:r>
              <w:rPr>
                <w:sz w:val="24"/>
                <w:szCs w:val="28"/>
              </w:rPr>
              <w:t xml:space="preserve"> (OOP)</w:t>
            </w:r>
            <w:r w:rsidR="007F34FA">
              <w:rPr>
                <w:sz w:val="24"/>
                <w:szCs w:val="28"/>
              </w:rPr>
              <w:t xml:space="preserve"> with Java and C#</w:t>
            </w:r>
          </w:p>
          <w:p w14:paraId="6726D75B" w14:textId="4FDC0EF6" w:rsidR="007F34FA" w:rsidRDefault="007F34FA" w:rsidP="00B02B5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Python Programming</w:t>
            </w:r>
          </w:p>
          <w:p w14:paraId="784EA8BA" w14:textId="3E61DB8F" w:rsidR="007F34FA" w:rsidRDefault="007F34FA" w:rsidP="00B02B5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SQL/NOSQL and Databases such as relational and non-relational</w:t>
            </w:r>
          </w:p>
          <w:p w14:paraId="28685AB1" w14:textId="73C0EB31" w:rsidR="007F34FA" w:rsidRDefault="007F34FA" w:rsidP="00B02B5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Understanding the cloud, GitHub, and version control</w:t>
            </w:r>
          </w:p>
          <w:p w14:paraId="7A9B573D" w14:textId="77777777" w:rsidR="00D12841" w:rsidRDefault="00D12841" w:rsidP="00D12841">
            <w:pPr>
              <w:rPr>
                <w:sz w:val="24"/>
                <w:szCs w:val="28"/>
              </w:rPr>
            </w:pPr>
          </w:p>
          <w:p w14:paraId="739B56F3" w14:textId="77777777" w:rsidR="00D7135E" w:rsidRPr="00D12841" w:rsidRDefault="00D7135E" w:rsidP="00D12841">
            <w:pPr>
              <w:rPr>
                <w:sz w:val="24"/>
                <w:szCs w:val="28"/>
              </w:rPr>
            </w:pPr>
          </w:p>
          <w:p w14:paraId="65BA180C" w14:textId="10086ABD" w:rsidR="00D12841" w:rsidRPr="00406A02" w:rsidRDefault="00D12841" w:rsidP="00D12841">
            <w:pPr>
              <w:pStyle w:val="Heading3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lastRenderedPageBreak/>
              <w:t>September 201</w:t>
            </w:r>
            <w:r>
              <w:rPr>
                <w:sz w:val="24"/>
                <w:szCs w:val="28"/>
              </w:rPr>
              <w:t>6</w:t>
            </w:r>
            <w:r w:rsidRPr="00406A02">
              <w:rPr>
                <w:sz w:val="24"/>
                <w:szCs w:val="28"/>
              </w:rPr>
              <w:t xml:space="preserve"> – July 201</w:t>
            </w:r>
            <w:r w:rsidR="001F1F6F">
              <w:rPr>
                <w:sz w:val="24"/>
                <w:szCs w:val="28"/>
              </w:rPr>
              <w:t>8</w:t>
            </w:r>
          </w:p>
          <w:p w14:paraId="2F397A86" w14:textId="77777777" w:rsidR="00D12841" w:rsidRDefault="00D12841" w:rsidP="00D12841">
            <w:pPr>
              <w:pStyle w:val="Heading2"/>
              <w:contextualSpacing w:val="0"/>
              <w:rPr>
                <w:rStyle w:val="SubtleReference"/>
              </w:rPr>
            </w:pPr>
            <w:r>
              <w:rPr>
                <w:sz w:val="24"/>
                <w:szCs w:val="28"/>
              </w:rPr>
              <w:t>bsc radiotherapy</w:t>
            </w:r>
            <w:r w:rsidRPr="00406A02">
              <w:rPr>
                <w:sz w:val="24"/>
                <w:szCs w:val="28"/>
              </w:rPr>
              <w:t xml:space="preserve">, </w:t>
            </w:r>
            <w:r>
              <w:rPr>
                <w:rStyle w:val="SubtleReference"/>
              </w:rPr>
              <w:t>birmingham city university</w:t>
            </w:r>
          </w:p>
          <w:p w14:paraId="4B1E2B50" w14:textId="77777777" w:rsidR="00D12841" w:rsidRPr="00B02B5D" w:rsidRDefault="00D12841" w:rsidP="00D1284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 Years</w:t>
            </w:r>
          </w:p>
          <w:p w14:paraId="38EF7CC3" w14:textId="77777777" w:rsidR="00B02B5D" w:rsidRDefault="00B02B5D" w:rsidP="00B02B5D">
            <w:pPr>
              <w:rPr>
                <w:sz w:val="24"/>
                <w:szCs w:val="28"/>
              </w:rPr>
            </w:pPr>
          </w:p>
          <w:p w14:paraId="5692147D" w14:textId="77777777" w:rsidR="00B02B5D" w:rsidRPr="00406A02" w:rsidRDefault="00B02B5D" w:rsidP="00B02B5D">
            <w:pPr>
              <w:pStyle w:val="Heading3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t>September 2014 – July 2016</w:t>
            </w:r>
          </w:p>
          <w:p w14:paraId="3D28DC79" w14:textId="77777777" w:rsidR="00B02B5D" w:rsidRPr="00406A02" w:rsidRDefault="00B02B5D" w:rsidP="00B02B5D">
            <w:pPr>
              <w:pStyle w:val="Heading2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t xml:space="preserve">A levels, </w:t>
            </w:r>
            <w:r w:rsidRPr="00406A02">
              <w:rPr>
                <w:rStyle w:val="SubtleReference"/>
                <w:sz w:val="24"/>
                <w:szCs w:val="28"/>
              </w:rPr>
              <w:t>Waverley sixth form</w:t>
            </w:r>
          </w:p>
          <w:p w14:paraId="639ED85C" w14:textId="77777777" w:rsidR="00B02B5D" w:rsidRPr="005E3BD2" w:rsidRDefault="00B02B5D" w:rsidP="00B02B5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 w:rsidRPr="005E3BD2">
              <w:rPr>
                <w:sz w:val="24"/>
                <w:szCs w:val="28"/>
              </w:rPr>
              <w:t>Mathematics – B</w:t>
            </w:r>
          </w:p>
          <w:p w14:paraId="5FDF296C" w14:textId="77777777" w:rsidR="00B02B5D" w:rsidRPr="005E3BD2" w:rsidRDefault="00B02B5D" w:rsidP="00B02B5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 w:rsidRPr="005E3BD2">
              <w:rPr>
                <w:sz w:val="24"/>
                <w:szCs w:val="28"/>
              </w:rPr>
              <w:t>Biology – B</w:t>
            </w:r>
          </w:p>
          <w:p w14:paraId="1FF72DB9" w14:textId="77777777" w:rsidR="00B02B5D" w:rsidRDefault="00B02B5D" w:rsidP="00B02B5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 w:rsidRPr="00B02B5D">
              <w:rPr>
                <w:sz w:val="24"/>
                <w:szCs w:val="28"/>
              </w:rPr>
              <w:t>Chemistry – C</w:t>
            </w:r>
          </w:p>
          <w:p w14:paraId="3842ACA4" w14:textId="3D500114" w:rsidR="005B47A5" w:rsidRPr="00406A02" w:rsidRDefault="005B47A5" w:rsidP="005B47A5">
            <w:pPr>
              <w:pStyle w:val="Heading2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S</w:t>
            </w:r>
            <w:r w:rsidRPr="00406A02">
              <w:rPr>
                <w:sz w:val="24"/>
                <w:szCs w:val="28"/>
              </w:rPr>
              <w:t xml:space="preserve"> levels, </w:t>
            </w:r>
            <w:r w:rsidRPr="00406A02">
              <w:rPr>
                <w:rStyle w:val="SubtleReference"/>
                <w:sz w:val="24"/>
                <w:szCs w:val="28"/>
              </w:rPr>
              <w:t>Waverley sixth form</w:t>
            </w:r>
          </w:p>
          <w:p w14:paraId="6A2111DD" w14:textId="3DDD76E1" w:rsidR="005B47A5" w:rsidRPr="005B47A5" w:rsidRDefault="005B47A5" w:rsidP="005B47A5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Religious Studies</w:t>
            </w:r>
            <w:r w:rsidRPr="005E3BD2">
              <w:rPr>
                <w:sz w:val="24"/>
                <w:szCs w:val="28"/>
              </w:rPr>
              <w:t xml:space="preserve"> – B</w:t>
            </w:r>
          </w:p>
        </w:tc>
      </w:tr>
      <w:tr w:rsidR="00F61DF9" w:rsidRPr="00CF1A49" w14:paraId="1780D476" w14:textId="77777777" w:rsidTr="00F61DF9">
        <w:tc>
          <w:tcPr>
            <w:tcW w:w="9355" w:type="dxa"/>
            <w:tcMar>
              <w:top w:w="216" w:type="dxa"/>
            </w:tcMar>
          </w:tcPr>
          <w:p w14:paraId="3D652847" w14:textId="2F246E44" w:rsidR="00F61DF9" w:rsidRPr="00406A02" w:rsidRDefault="0090248E" w:rsidP="00F61DF9">
            <w:pPr>
              <w:pStyle w:val="Heading3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lastRenderedPageBreak/>
              <w:t xml:space="preserve">September 2009 – </w:t>
            </w:r>
            <w:r w:rsidR="005B6771" w:rsidRPr="00406A02">
              <w:rPr>
                <w:sz w:val="24"/>
                <w:szCs w:val="28"/>
              </w:rPr>
              <w:t>july</w:t>
            </w:r>
            <w:r w:rsidR="00F61DF9" w:rsidRPr="00406A02">
              <w:rPr>
                <w:sz w:val="24"/>
                <w:szCs w:val="28"/>
              </w:rPr>
              <w:t xml:space="preserve"> </w:t>
            </w:r>
            <w:r w:rsidR="005B6771" w:rsidRPr="00406A02">
              <w:rPr>
                <w:sz w:val="24"/>
                <w:szCs w:val="28"/>
              </w:rPr>
              <w:t>2014</w:t>
            </w:r>
          </w:p>
          <w:p w14:paraId="6CC6EEDA" w14:textId="0425D340" w:rsidR="00F61DF9" w:rsidRPr="00406A02" w:rsidRDefault="005B6771" w:rsidP="00F61DF9">
            <w:pPr>
              <w:pStyle w:val="Heading2"/>
              <w:contextualSpacing w:val="0"/>
              <w:rPr>
                <w:sz w:val="24"/>
                <w:szCs w:val="28"/>
              </w:rPr>
            </w:pPr>
            <w:r w:rsidRPr="00406A02">
              <w:rPr>
                <w:sz w:val="24"/>
                <w:szCs w:val="28"/>
              </w:rPr>
              <w:t>Gcse’s</w:t>
            </w:r>
            <w:r w:rsidR="00F61DF9" w:rsidRPr="00406A02">
              <w:rPr>
                <w:sz w:val="24"/>
                <w:szCs w:val="28"/>
              </w:rPr>
              <w:t>,</w:t>
            </w:r>
            <w:r w:rsidRPr="00406A02">
              <w:rPr>
                <w:sz w:val="24"/>
                <w:szCs w:val="28"/>
              </w:rPr>
              <w:t xml:space="preserve"> </w:t>
            </w:r>
            <w:r w:rsidRPr="00406A02">
              <w:rPr>
                <w:rStyle w:val="SubtleReference"/>
                <w:sz w:val="24"/>
                <w:szCs w:val="28"/>
              </w:rPr>
              <w:t>Waverley secondary school</w:t>
            </w:r>
          </w:p>
          <w:p w14:paraId="55A9F383" w14:textId="77777777" w:rsidR="004B5807" w:rsidRDefault="004B5807" w:rsidP="005E3BD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 w:rsidRPr="005E3BD2">
              <w:rPr>
                <w:sz w:val="24"/>
                <w:szCs w:val="28"/>
              </w:rPr>
              <w:t xml:space="preserve">13 </w:t>
            </w:r>
            <w:r w:rsidR="007F34FA" w:rsidRPr="005E3BD2">
              <w:rPr>
                <w:sz w:val="24"/>
                <w:szCs w:val="28"/>
              </w:rPr>
              <w:t>GCSEs</w:t>
            </w:r>
            <w:r w:rsidRPr="005E3BD2">
              <w:rPr>
                <w:sz w:val="24"/>
                <w:szCs w:val="28"/>
              </w:rPr>
              <w:t xml:space="preserve"> at grades A – C </w:t>
            </w:r>
          </w:p>
          <w:p w14:paraId="26C610D7" w14:textId="13B2FF0F" w:rsidR="0008643C" w:rsidRPr="0008643C" w:rsidRDefault="0008643C" w:rsidP="0008643C">
            <w:pPr>
              <w:rPr>
                <w:sz w:val="24"/>
                <w:szCs w:val="28"/>
              </w:rPr>
            </w:pPr>
          </w:p>
        </w:tc>
      </w:tr>
    </w:tbl>
    <w:p w14:paraId="2E8D7A03" w14:textId="7F2EC8E1" w:rsidR="00AD782D" w:rsidRPr="00406A02" w:rsidRDefault="001F1F6F" w:rsidP="0062312F">
      <w:pPr>
        <w:pStyle w:val="Heading1"/>
      </w:pPr>
      <w:r>
        <w:t>Hobbies/</w:t>
      </w:r>
      <w:sdt>
        <w:sdtPr>
          <w:alias w:val="Activities:"/>
          <w:tag w:val="Activities:"/>
          <w:id w:val="1223332893"/>
          <w:placeholder>
            <w:docPart w:val="456FB6DA220047E7B5D8C98E751EA071"/>
          </w:placeholder>
          <w:temporary/>
          <w:showingPlcHdr/>
          <w15:appearance w15:val="hidden"/>
        </w:sdtPr>
        <w:sdtContent>
          <w:r w:rsidR="0062312F" w:rsidRPr="00406A02">
            <w:t>Activities</w:t>
          </w:r>
        </w:sdtContent>
      </w:sdt>
    </w:p>
    <w:p w14:paraId="423A2C72" w14:textId="65CAD502" w:rsidR="001F1F6F" w:rsidRDefault="001F1F6F" w:rsidP="001F1F6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Jogging</w:t>
      </w:r>
    </w:p>
    <w:p w14:paraId="1A4164FB" w14:textId="589F0060" w:rsidR="00CB4E03" w:rsidRDefault="00CB4E03" w:rsidP="001F1F6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Tennis</w:t>
      </w:r>
    </w:p>
    <w:p w14:paraId="7A164442" w14:textId="6DE6D14F" w:rsidR="00CB4E03" w:rsidRDefault="00CB4E03" w:rsidP="001F1F6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Rock climbing</w:t>
      </w:r>
    </w:p>
    <w:p w14:paraId="63DD7BE1" w14:textId="77777777" w:rsidR="00CB4E03" w:rsidRDefault="001F1F6F" w:rsidP="00CB4E0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Video games</w:t>
      </w:r>
    </w:p>
    <w:p w14:paraId="3D140ECF" w14:textId="7B360EAA" w:rsidR="004055D1" w:rsidRPr="00CB4E03" w:rsidRDefault="00CB4E03" w:rsidP="00CB4E0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B4E03">
        <w:rPr>
          <w:sz w:val="24"/>
          <w:szCs w:val="24"/>
        </w:rPr>
        <w:t>Volunteering for c</w:t>
      </w:r>
      <w:r w:rsidR="001F1F6F" w:rsidRPr="00CB4E03">
        <w:rPr>
          <w:sz w:val="24"/>
          <w:szCs w:val="24"/>
        </w:rPr>
        <w:t>harit</w:t>
      </w:r>
      <w:r w:rsidRPr="00CB4E03">
        <w:rPr>
          <w:sz w:val="24"/>
          <w:szCs w:val="24"/>
        </w:rPr>
        <w:t>ies</w:t>
      </w:r>
    </w:p>
    <w:sectPr w:rsidR="004055D1" w:rsidRPr="00CB4E03" w:rsidSect="00C5355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7BBE9" w14:textId="77777777" w:rsidR="00FF77C9" w:rsidRDefault="00FF77C9" w:rsidP="0068194B">
      <w:r>
        <w:separator/>
      </w:r>
    </w:p>
    <w:p w14:paraId="2410A792" w14:textId="77777777" w:rsidR="00FF77C9" w:rsidRDefault="00FF77C9"/>
    <w:p w14:paraId="2DF96248" w14:textId="77777777" w:rsidR="00FF77C9" w:rsidRDefault="00FF77C9"/>
  </w:endnote>
  <w:endnote w:type="continuationSeparator" w:id="0">
    <w:p w14:paraId="4987CCC8" w14:textId="77777777" w:rsidR="00FF77C9" w:rsidRDefault="00FF77C9" w:rsidP="0068194B">
      <w:r>
        <w:continuationSeparator/>
      </w:r>
    </w:p>
    <w:p w14:paraId="79C7F742" w14:textId="77777777" w:rsidR="00FF77C9" w:rsidRDefault="00FF77C9"/>
    <w:p w14:paraId="0765A0AE" w14:textId="77777777" w:rsidR="00FF77C9" w:rsidRDefault="00FF77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A4EF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147DD" w14:textId="77777777" w:rsidR="00FF77C9" w:rsidRDefault="00FF77C9" w:rsidP="0068194B">
      <w:r>
        <w:separator/>
      </w:r>
    </w:p>
    <w:p w14:paraId="747EC06D" w14:textId="77777777" w:rsidR="00FF77C9" w:rsidRDefault="00FF77C9"/>
    <w:p w14:paraId="3DA8F8F4" w14:textId="77777777" w:rsidR="00FF77C9" w:rsidRDefault="00FF77C9"/>
  </w:footnote>
  <w:footnote w:type="continuationSeparator" w:id="0">
    <w:p w14:paraId="01C283AC" w14:textId="77777777" w:rsidR="00FF77C9" w:rsidRDefault="00FF77C9" w:rsidP="0068194B">
      <w:r>
        <w:continuationSeparator/>
      </w:r>
    </w:p>
    <w:p w14:paraId="1E420653" w14:textId="77777777" w:rsidR="00FF77C9" w:rsidRDefault="00FF77C9"/>
    <w:p w14:paraId="65F95167" w14:textId="77777777" w:rsidR="00FF77C9" w:rsidRDefault="00FF77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E136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3B2C1F" wp14:editId="6C185E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7B9ED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9D0DB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5028C6"/>
    <w:multiLevelType w:val="hybridMultilevel"/>
    <w:tmpl w:val="F37EC9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216684"/>
    <w:multiLevelType w:val="hybridMultilevel"/>
    <w:tmpl w:val="25C69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70A82"/>
    <w:multiLevelType w:val="hybridMultilevel"/>
    <w:tmpl w:val="A5B6B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A7735"/>
    <w:multiLevelType w:val="hybridMultilevel"/>
    <w:tmpl w:val="EFCE3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3CC012C"/>
    <w:multiLevelType w:val="multilevel"/>
    <w:tmpl w:val="36F24E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11926"/>
    <w:multiLevelType w:val="hybridMultilevel"/>
    <w:tmpl w:val="C91A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C3105"/>
    <w:multiLevelType w:val="hybridMultilevel"/>
    <w:tmpl w:val="82D2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C0C13"/>
    <w:multiLevelType w:val="hybridMultilevel"/>
    <w:tmpl w:val="D4EE2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52480">
    <w:abstractNumId w:val="9"/>
  </w:num>
  <w:num w:numId="2" w16cid:durableId="1433354785">
    <w:abstractNumId w:val="8"/>
  </w:num>
  <w:num w:numId="3" w16cid:durableId="1733427512">
    <w:abstractNumId w:val="7"/>
  </w:num>
  <w:num w:numId="4" w16cid:durableId="1104108428">
    <w:abstractNumId w:val="6"/>
  </w:num>
  <w:num w:numId="5" w16cid:durableId="392854658">
    <w:abstractNumId w:val="10"/>
  </w:num>
  <w:num w:numId="6" w16cid:durableId="390731833">
    <w:abstractNumId w:val="3"/>
  </w:num>
  <w:num w:numId="7" w16cid:durableId="826163625">
    <w:abstractNumId w:val="11"/>
  </w:num>
  <w:num w:numId="8" w16cid:durableId="498732436">
    <w:abstractNumId w:val="2"/>
  </w:num>
  <w:num w:numId="9" w16cid:durableId="82606739">
    <w:abstractNumId w:val="16"/>
  </w:num>
  <w:num w:numId="10" w16cid:durableId="1371415745">
    <w:abstractNumId w:val="5"/>
  </w:num>
  <w:num w:numId="11" w16cid:durableId="2106269523">
    <w:abstractNumId w:val="4"/>
  </w:num>
  <w:num w:numId="12" w16cid:durableId="990908066">
    <w:abstractNumId w:val="1"/>
  </w:num>
  <w:num w:numId="13" w16cid:durableId="1436822139">
    <w:abstractNumId w:val="0"/>
  </w:num>
  <w:num w:numId="14" w16cid:durableId="1584149231">
    <w:abstractNumId w:val="14"/>
  </w:num>
  <w:num w:numId="15" w16cid:durableId="232589777">
    <w:abstractNumId w:val="13"/>
  </w:num>
  <w:num w:numId="16" w16cid:durableId="452985304">
    <w:abstractNumId w:val="17"/>
  </w:num>
  <w:num w:numId="17" w16cid:durableId="804741834">
    <w:abstractNumId w:val="12"/>
  </w:num>
  <w:num w:numId="18" w16cid:durableId="738290968">
    <w:abstractNumId w:val="20"/>
  </w:num>
  <w:num w:numId="19" w16cid:durableId="777023197">
    <w:abstractNumId w:val="18"/>
  </w:num>
  <w:num w:numId="20" w16cid:durableId="526064876">
    <w:abstractNumId w:val="15"/>
  </w:num>
  <w:num w:numId="21" w16cid:durableId="14933775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6B"/>
    <w:rsid w:val="000001EF"/>
    <w:rsid w:val="00007322"/>
    <w:rsid w:val="00007728"/>
    <w:rsid w:val="00022EB2"/>
    <w:rsid w:val="00024584"/>
    <w:rsid w:val="00024730"/>
    <w:rsid w:val="00055E95"/>
    <w:rsid w:val="0007021F"/>
    <w:rsid w:val="0008643C"/>
    <w:rsid w:val="000A7A03"/>
    <w:rsid w:val="000B2BA5"/>
    <w:rsid w:val="000D2CCF"/>
    <w:rsid w:val="000E09B5"/>
    <w:rsid w:val="000F2F8C"/>
    <w:rsid w:val="0010006E"/>
    <w:rsid w:val="001045A8"/>
    <w:rsid w:val="00114A91"/>
    <w:rsid w:val="001427E1"/>
    <w:rsid w:val="0014291E"/>
    <w:rsid w:val="00163668"/>
    <w:rsid w:val="00171566"/>
    <w:rsid w:val="001724E1"/>
    <w:rsid w:val="00174676"/>
    <w:rsid w:val="001755A8"/>
    <w:rsid w:val="0018019A"/>
    <w:rsid w:val="00184014"/>
    <w:rsid w:val="00192008"/>
    <w:rsid w:val="001C0AC8"/>
    <w:rsid w:val="001C0E68"/>
    <w:rsid w:val="001C4B6F"/>
    <w:rsid w:val="001D0BF1"/>
    <w:rsid w:val="001E3120"/>
    <w:rsid w:val="001E7E0C"/>
    <w:rsid w:val="001F0BB0"/>
    <w:rsid w:val="001F1F6F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AC6"/>
    <w:rsid w:val="00297F18"/>
    <w:rsid w:val="002A1945"/>
    <w:rsid w:val="002B2958"/>
    <w:rsid w:val="002B3FC8"/>
    <w:rsid w:val="002B7043"/>
    <w:rsid w:val="002C00B9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773B"/>
    <w:rsid w:val="00336056"/>
    <w:rsid w:val="003544E1"/>
    <w:rsid w:val="00364460"/>
    <w:rsid w:val="00366398"/>
    <w:rsid w:val="003A0632"/>
    <w:rsid w:val="003A30E5"/>
    <w:rsid w:val="003A6ADF"/>
    <w:rsid w:val="003B5928"/>
    <w:rsid w:val="003D380F"/>
    <w:rsid w:val="003E160D"/>
    <w:rsid w:val="003E3F7C"/>
    <w:rsid w:val="003F0FBB"/>
    <w:rsid w:val="003F1D5F"/>
    <w:rsid w:val="00405128"/>
    <w:rsid w:val="004055D1"/>
    <w:rsid w:val="00406A02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807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47A5"/>
    <w:rsid w:val="005B6771"/>
    <w:rsid w:val="005C5932"/>
    <w:rsid w:val="005D3CA7"/>
    <w:rsid w:val="005D4CC1"/>
    <w:rsid w:val="005E3BD2"/>
    <w:rsid w:val="005F4B91"/>
    <w:rsid w:val="005F55D2"/>
    <w:rsid w:val="0062312F"/>
    <w:rsid w:val="00625F2C"/>
    <w:rsid w:val="0063047E"/>
    <w:rsid w:val="006618E9"/>
    <w:rsid w:val="00671795"/>
    <w:rsid w:val="00676764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21AC"/>
    <w:rsid w:val="00796076"/>
    <w:rsid w:val="007C0566"/>
    <w:rsid w:val="007C606B"/>
    <w:rsid w:val="007E34DE"/>
    <w:rsid w:val="007E6A61"/>
    <w:rsid w:val="007F34FA"/>
    <w:rsid w:val="00801140"/>
    <w:rsid w:val="00803404"/>
    <w:rsid w:val="00834955"/>
    <w:rsid w:val="00855B59"/>
    <w:rsid w:val="00860461"/>
    <w:rsid w:val="0086487C"/>
    <w:rsid w:val="00865923"/>
    <w:rsid w:val="00870B20"/>
    <w:rsid w:val="008829F8"/>
    <w:rsid w:val="00885897"/>
    <w:rsid w:val="008A6538"/>
    <w:rsid w:val="008B4749"/>
    <w:rsid w:val="008C7056"/>
    <w:rsid w:val="008F3B14"/>
    <w:rsid w:val="00901899"/>
    <w:rsid w:val="0090248E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1C0"/>
    <w:rsid w:val="00A34BA2"/>
    <w:rsid w:val="00A36F27"/>
    <w:rsid w:val="00A415D4"/>
    <w:rsid w:val="00A42E32"/>
    <w:rsid w:val="00A46E63"/>
    <w:rsid w:val="00A51DC5"/>
    <w:rsid w:val="00A53DE1"/>
    <w:rsid w:val="00A615E1"/>
    <w:rsid w:val="00A755E8"/>
    <w:rsid w:val="00A93A5D"/>
    <w:rsid w:val="00A95D94"/>
    <w:rsid w:val="00AB32F8"/>
    <w:rsid w:val="00AB610B"/>
    <w:rsid w:val="00AD360E"/>
    <w:rsid w:val="00AD40FB"/>
    <w:rsid w:val="00AD782D"/>
    <w:rsid w:val="00AE7650"/>
    <w:rsid w:val="00B02B5D"/>
    <w:rsid w:val="00B10EBE"/>
    <w:rsid w:val="00B236F1"/>
    <w:rsid w:val="00B251BF"/>
    <w:rsid w:val="00B50F99"/>
    <w:rsid w:val="00B51D1B"/>
    <w:rsid w:val="00B5345F"/>
    <w:rsid w:val="00B540F4"/>
    <w:rsid w:val="00B573A6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3550"/>
    <w:rsid w:val="00C57FC6"/>
    <w:rsid w:val="00C66A7D"/>
    <w:rsid w:val="00C779DA"/>
    <w:rsid w:val="00C814F7"/>
    <w:rsid w:val="00CA3324"/>
    <w:rsid w:val="00CA4B4D"/>
    <w:rsid w:val="00CB35C3"/>
    <w:rsid w:val="00CB4E03"/>
    <w:rsid w:val="00CD323D"/>
    <w:rsid w:val="00CE085B"/>
    <w:rsid w:val="00CE4030"/>
    <w:rsid w:val="00CE64B3"/>
    <w:rsid w:val="00CF1A49"/>
    <w:rsid w:val="00CF7069"/>
    <w:rsid w:val="00D0630C"/>
    <w:rsid w:val="00D12841"/>
    <w:rsid w:val="00D243A9"/>
    <w:rsid w:val="00D305E5"/>
    <w:rsid w:val="00D37CD3"/>
    <w:rsid w:val="00D66A52"/>
    <w:rsid w:val="00D66EFA"/>
    <w:rsid w:val="00D7135E"/>
    <w:rsid w:val="00D72A2D"/>
    <w:rsid w:val="00D73DF7"/>
    <w:rsid w:val="00D807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2A6B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5A82"/>
    <w:rsid w:val="00F61DF9"/>
    <w:rsid w:val="00F66B0C"/>
    <w:rsid w:val="00F81960"/>
    <w:rsid w:val="00F82424"/>
    <w:rsid w:val="00F8769D"/>
    <w:rsid w:val="00F9350C"/>
    <w:rsid w:val="00F94EB5"/>
    <w:rsid w:val="00F9624D"/>
    <w:rsid w:val="00F9785F"/>
    <w:rsid w:val="00FB31C1"/>
    <w:rsid w:val="00FB58F2"/>
    <w:rsid w:val="00FC6AEA"/>
    <w:rsid w:val="00FD3D13"/>
    <w:rsid w:val="00FE55A2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364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0BEE24ADC34B14A6CB4CF6D4EF4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6D647-4CAD-42B3-8958-3E2A03B4B2B6}"/>
      </w:docPartPr>
      <w:docPartBody>
        <w:p w:rsidR="00B5344B" w:rsidRDefault="00000000">
          <w:pPr>
            <w:pStyle w:val="A70BEE24ADC34B14A6CB4CF6D4EF40F7"/>
          </w:pPr>
          <w:r w:rsidRPr="00CF1A49">
            <w:t>·</w:t>
          </w:r>
        </w:p>
      </w:docPartBody>
    </w:docPart>
    <w:docPart>
      <w:docPartPr>
        <w:name w:val="E1F180DB612E4E44B6786EF93E47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2F59B-CCF7-4966-9A0B-94BE245ED467}"/>
      </w:docPartPr>
      <w:docPartBody>
        <w:p w:rsidR="00B5344B" w:rsidRDefault="00000000">
          <w:pPr>
            <w:pStyle w:val="E1F180DB612E4E44B6786EF93E47B636"/>
          </w:pPr>
          <w:r w:rsidRPr="00CF1A49">
            <w:t>Experience</w:t>
          </w:r>
        </w:p>
      </w:docPartBody>
    </w:docPart>
    <w:docPart>
      <w:docPartPr>
        <w:name w:val="9762920C2EE6485C8A0C43EF12970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418F4-37F4-438D-BE67-94EBF0DC8152}"/>
      </w:docPartPr>
      <w:docPartBody>
        <w:p w:rsidR="00B5344B" w:rsidRDefault="00000000">
          <w:pPr>
            <w:pStyle w:val="9762920C2EE6485C8A0C43EF12970FCF"/>
          </w:pPr>
          <w:r w:rsidRPr="00CF1A49">
            <w:t>To</w:t>
          </w:r>
        </w:p>
      </w:docPartBody>
    </w:docPart>
    <w:docPart>
      <w:docPartPr>
        <w:name w:val="D323DABC33C54F5B8466C982E58F3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ECA29-81ED-4B48-A9B1-5C88DB68DC1B}"/>
      </w:docPartPr>
      <w:docPartBody>
        <w:p w:rsidR="00B5344B" w:rsidRDefault="00000000">
          <w:pPr>
            <w:pStyle w:val="D323DABC33C54F5B8466C982E58F3392"/>
          </w:pPr>
          <w:r w:rsidRPr="00CF1A49">
            <w:t>To</w:t>
          </w:r>
        </w:p>
      </w:docPartBody>
    </w:docPart>
    <w:docPart>
      <w:docPartPr>
        <w:name w:val="8C652A7D7F114981ABC444F7857D7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A47E6-3241-4015-B5AF-37970C5239EB}"/>
      </w:docPartPr>
      <w:docPartBody>
        <w:p w:rsidR="00B5344B" w:rsidRDefault="00000000">
          <w:pPr>
            <w:pStyle w:val="8C652A7D7F114981ABC444F7857D75E2"/>
          </w:pPr>
          <w:r w:rsidRPr="00CF1A49">
            <w:t>Education</w:t>
          </w:r>
        </w:p>
      </w:docPartBody>
    </w:docPart>
    <w:docPart>
      <w:docPartPr>
        <w:name w:val="456FB6DA220047E7B5D8C98E751E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8FF40-5738-4AE9-A8B7-F541F7C1B3DD}"/>
      </w:docPartPr>
      <w:docPartBody>
        <w:p w:rsidR="00B5344B" w:rsidRDefault="00000000">
          <w:pPr>
            <w:pStyle w:val="456FB6DA220047E7B5D8C98E751EA071"/>
          </w:pPr>
          <w:r w:rsidRPr="00CF1A49">
            <w:t>Activities</w:t>
          </w:r>
        </w:p>
      </w:docPartBody>
    </w:docPart>
    <w:docPart>
      <w:docPartPr>
        <w:name w:val="A27507F75E4D44F793F781BF92CA4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1A1B1-C093-40F6-8D29-2C881083A43F}"/>
      </w:docPartPr>
      <w:docPartBody>
        <w:p w:rsidR="009764FD" w:rsidRDefault="00B5344B" w:rsidP="00B5344B">
          <w:pPr>
            <w:pStyle w:val="A27507F75E4D44F793F781BF92CA4867"/>
          </w:pPr>
          <w:r w:rsidRPr="00CF1A49">
            <w:t>Skills</w:t>
          </w:r>
        </w:p>
      </w:docPartBody>
    </w:docPart>
    <w:docPart>
      <w:docPartPr>
        <w:name w:val="C41D5FB37E1849A19D1F465D8D16C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E4699-7863-420D-88DE-BA8F1A4E8055}"/>
      </w:docPartPr>
      <w:docPartBody>
        <w:p w:rsidR="00AF68AD" w:rsidRDefault="009764FD" w:rsidP="009764FD">
          <w:pPr>
            <w:pStyle w:val="C41D5FB37E1849A19D1F465D8D16C8B3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C1"/>
    <w:rsid w:val="000F0F56"/>
    <w:rsid w:val="005D2809"/>
    <w:rsid w:val="00676764"/>
    <w:rsid w:val="006B28C1"/>
    <w:rsid w:val="008D1693"/>
    <w:rsid w:val="00963879"/>
    <w:rsid w:val="009764FD"/>
    <w:rsid w:val="00A26757"/>
    <w:rsid w:val="00AF68AD"/>
    <w:rsid w:val="00B5344B"/>
    <w:rsid w:val="00F7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D5FB37E1849A19D1F465D8D16C8B3">
    <w:name w:val="C41D5FB37E1849A19D1F465D8D16C8B3"/>
    <w:rsid w:val="009764FD"/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70BEE24ADC34B14A6CB4CF6D4EF40F7">
    <w:name w:val="A70BEE24ADC34B14A6CB4CF6D4EF40F7"/>
  </w:style>
  <w:style w:type="paragraph" w:customStyle="1" w:styleId="E1F180DB612E4E44B6786EF93E47B636">
    <w:name w:val="E1F180DB612E4E44B6786EF93E47B636"/>
  </w:style>
  <w:style w:type="paragraph" w:customStyle="1" w:styleId="9762920C2EE6485C8A0C43EF12970FCF">
    <w:name w:val="9762920C2EE6485C8A0C43EF12970F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323DABC33C54F5B8466C982E58F3392">
    <w:name w:val="D323DABC33C54F5B8466C982E58F3392"/>
  </w:style>
  <w:style w:type="paragraph" w:customStyle="1" w:styleId="8C652A7D7F114981ABC444F7857D75E2">
    <w:name w:val="8C652A7D7F114981ABC444F7857D75E2"/>
  </w:style>
  <w:style w:type="paragraph" w:customStyle="1" w:styleId="456FB6DA220047E7B5D8C98E751EA071">
    <w:name w:val="456FB6DA220047E7B5D8C98E751EA071"/>
  </w:style>
  <w:style w:type="paragraph" w:customStyle="1" w:styleId="A27507F75E4D44F793F781BF92CA4867">
    <w:name w:val="A27507F75E4D44F793F781BF92CA4867"/>
    <w:rsid w:val="00B5344B"/>
  </w:style>
  <w:style w:type="paragraph" w:customStyle="1" w:styleId="FCD66C43A8DD4D60A1E120A556E81E9F">
    <w:name w:val="FCD66C43A8DD4D60A1E120A556E81E9F"/>
    <w:rsid w:val="000F0F5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2022-08-26T21:08:00Z</dcterms:created>
  <dcterms:modified xsi:type="dcterms:W3CDTF">2024-08-28T12:46:00Z</dcterms:modified>
  <cp:category/>
</cp:coreProperties>
</file>